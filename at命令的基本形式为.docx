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ind w:firstLineChars="1100" w:firstLine="2310"/>
      </w:pPr>
      <w:r>
        <w:t xml:space="preserve">  shell学习</w:t>
      </w:r>
    </w:p>
    <w:p>
      <w:pPr>
        <w:numPr>
          <w:ilvl w:val="0"/>
          <w:numId w:val="1"/>
        </w:numPr>
      </w:pPr>
      <w:r>
        <w:t>cron和crontab</w:t>
      </w:r>
    </w:p>
    <w:p>
      <w:pPr>
        <w:ind w:left="315" w:firstLine="0"/>
      </w:pPr>
      <w:r>
        <w:t xml:space="preserve">   cron系统的主要调度进程，可以在无需人工干预的情况下运行作业</w:t>
      </w:r>
    </w:p>
    <w:p>
      <w:pPr>
        <w:ind w:left="315" w:firstLine="0"/>
      </w:pPr>
      <w:r>
        <w:t xml:space="preserve">   crontab命令允许用户提交、编辑、或删除相应的作业，每个用户都可以有一个crontab文件来保存调度信息</w:t>
      </w:r>
    </w:p>
    <w:p>
      <w:pPr>
        <w:ind w:left="315" w:firstLine="0"/>
      </w:pPr>
      <w:r>
        <w:t>2.crontab的域</w:t>
      </w:r>
    </w:p>
    <w:p>
      <w:pPr>
        <w:ind w:left="315" w:firstLine="0"/>
      </w:pPr>
      <w:r>
        <w:t xml:space="preserve">   格式：</w:t>
      </w:r>
    </w:p>
    <w:p>
      <w:pPr>
        <w:ind w:left="315" w:firstLine="0"/>
      </w:pPr>
      <w:r>
        <w:t xml:space="preserve"> 分&lt;&gt;时&lt;&gt;日&lt;&gt;月&lt;&gt;星期&lt;&gt;要运行的命令</w:t>
      </w:r>
    </w:p>
    <w:p>
      <w:pPr>
        <w:ind w:left="315" w:firstLine="0"/>
      </w:pPr>
      <w:r>
        <w:t xml:space="preserve">   &lt;&gt;表示空格</w:t>
      </w:r>
    </w:p>
    <w:p>
      <w:pPr>
        <w:ind w:left="315" w:firstLineChars="50" w:firstLine="105"/>
      </w:pPr>
      <w:r>
        <w:t xml:space="preserve">  #表注释</w:t>
      </w:r>
    </w:p>
    <w:p>
      <w:pPr>
        <w:ind w:left="315" w:firstLine="0"/>
      </w:pPr>
      <w:r>
        <w:t>在每个域中：</w:t>
      </w:r>
    </w:p>
    <w:p>
      <w:pPr>
        <w:ind w:left="315" w:firstLineChars="50" w:firstLine="105"/>
      </w:pPr>
      <w:r>
        <w:t xml:space="preserve"> - 表示一个时间范围</w:t>
      </w:r>
    </w:p>
    <w:p>
      <w:pPr>
        <w:ind w:left="315" w:firstLine="0"/>
      </w:pPr>
      <w:r>
        <w:t xml:space="preserve"> ，表示或的意思</w:t>
      </w:r>
    </w:p>
    <w:p>
      <w:pPr>
        <w:ind w:left="420" w:firstLineChars="50" w:firstLine="105"/>
      </w:pPr>
      <w:r>
        <w:t>* 表示连续的时间段，若对某个域没有特别的限定，也应该在该域填入"*"</w:t>
      </w:r>
    </w:p>
    <w:p>
      <w:r>
        <w:t xml:space="preserve"> 例：</w:t>
      </w:r>
    </w:p>
    <w:p>
      <w:r>
        <w:t xml:space="preserve">    30  21*  *   *  /apps/bin/cleanup.sh</w:t>
      </w:r>
    </w:p>
    <w:p>
      <w:r>
        <w:t xml:space="preserve">  表示每晚的21：30运行/apps/bin目录下的cleanup.sh</w:t>
      </w:r>
    </w:p>
    <w:p>
      <w:pPr>
        <w:rPr>
          <w:color w:val="FF0000"/>
        </w:rPr>
      </w:pPr>
      <w:r>
        <w:rPr>
          <w:color w:val="FF0000"/>
        </w:rPr>
        <w:t>注意：每个命令必须给出shell脚本的绝对路径，设置相应的环境变量</w:t>
      </w:r>
    </w:p>
    <w:p>
      <w:r>
        <w:rPr>
          <w:color w:val="FF0000"/>
        </w:rPr>
        <w:t xml:space="preserve">  </w:t>
      </w:r>
      <w:r>
        <w:t>3.crontab命令选项</w:t>
      </w:r>
    </w:p>
    <w:p>
      <w:pPr>
        <w:ind w:firstLine="420"/>
      </w:pPr>
      <w:r>
        <w:t>命令的一般形式为：</w:t>
      </w:r>
    </w:p>
    <w:p>
      <w:pPr>
        <w:ind w:firstLine="420"/>
      </w:pPr>
      <w:r>
        <w:t xml:space="preserve">    crontab  [-u  user] -e  -l  -r</w:t>
      </w:r>
    </w:p>
    <w:p>
      <w:pPr>
        <w:ind w:firstLine="420"/>
      </w:pPr>
      <w:r>
        <w:t>其中</w:t>
      </w:r>
    </w:p>
    <w:p>
      <w:pPr>
        <w:ind w:firstLine="420"/>
      </w:pPr>
      <w:r>
        <w:t xml:space="preserve">  -u  用户名</w:t>
      </w:r>
    </w:p>
    <w:p>
      <w:pPr>
        <w:ind w:firstLine="420"/>
      </w:pPr>
      <w:r>
        <w:t xml:space="preserve">  -e  编辑crontab文件</w:t>
      </w:r>
    </w:p>
    <w:p>
      <w:pPr>
        <w:ind w:firstLine="420"/>
      </w:pPr>
      <w:r>
        <w:t xml:space="preserve">  -l  列出crontab文件中的内容</w:t>
      </w:r>
    </w:p>
    <w:p>
      <w:pPr>
        <w:ind w:firstLine="420"/>
      </w:pPr>
      <w:r>
        <w:t xml:space="preserve">  -r  删除crontab文件</w:t>
      </w:r>
    </w:p>
    <w:p>
      <w:pPr>
        <w:ind w:left="0"/>
      </w:pPr>
      <w:r>
        <w:t xml:space="preserve">   crotab可识别当前用户</w:t>
      </w:r>
    </w:p>
    <w:p>
      <w:pPr>
        <w:ind w:left="0"/>
      </w:pPr>
      <w:r>
        <w:t>4.创建一个新的crontab文件</w:t>
      </w:r>
    </w:p>
    <w:p>
      <w:pPr>
        <w:ind w:left="0"/>
      </w:pPr>
      <w:r>
        <w:t xml:space="preserve">   在考虑向cron进程提交一个crontab文件之前，首先要做的一件事就是设置环境变量EDITOR</w:t>
      </w:r>
    </w:p>
    <w:p>
      <w:pPr>
        <w:ind w:left="0"/>
      </w:pPr>
      <w:r>
        <w:t xml:space="preserve">  确定使用的编辑器编辑crontab文件，大多数unix和linux为vi</w:t>
      </w:r>
    </w:p>
    <w:p>
      <w:pPr>
        <w:ind w:left="0"/>
      </w:pPr>
      <w:r>
        <w:t>编辑$HOME目录下的.profile文件，加入下面那一行</w:t>
      </w:r>
    </w:p>
    <w:p>
      <w:pPr>
        <w:ind w:left="0"/>
      </w:pPr>
      <w:r>
        <w:t xml:space="preserve">     EDITOR = vi; export EDITOR</w:t>
      </w:r>
    </w:p>
    <w:p>
      <w:pPr>
        <w:ind w:left="0"/>
      </w:pPr>
      <w:r>
        <w:t xml:space="preserve"> 5.at命令</w:t>
      </w:r>
    </w:p>
    <w:p>
      <w:pPr>
        <w:ind w:left="0"/>
      </w:pPr>
      <w:r>
        <w:t xml:space="preserve">    at命令允许用户向cron守护进程提交作业，使其在稍后的时间运行，时间没有contab长</w:t>
      </w:r>
    </w:p>
    <w:p>
      <w:pPr>
        <w:ind w:left="0"/>
      </w:pPr>
      <w:r>
        <w:t xml:space="preserve">    一旦一个作业被提交，at命令将会保留所有当前的环境变量，包括路径，不像crontab，只提供缺省的环境</w:t>
      </w:r>
    </w:p>
    <w:p>
      <w:pPr>
        <w:ind w:left="0"/>
      </w:pPr>
      <w:r>
        <w:t xml:space="preserve">    根用户可以在/etc目录下的at.allow和at.deny文件来控制哪些用户使用at命令，哪些用户不行</w:t>
      </w:r>
    </w:p>
    <w:p>
      <w:pPr>
        <w:ind w:left="0"/>
      </w:pPr>
      <w:r>
        <w:t xml:space="preserve">  基本形式：</w:t>
      </w:r>
    </w:p>
    <w:p>
      <w:pPr>
        <w:ind w:left="0" w:firstLineChars="200" w:firstLine="420"/>
      </w:pPr>
      <w:r>
        <w:t xml:space="preserve"> </w:t>
      </w:r>
      <w:r>
        <w:rPr>
          <w:rFonts w:hint="eastAsia"/>
          <w:lang w:val="en-US" w:eastAsia="zh-CN"/>
        </w:rPr>
        <w:t xml:space="preserve">  at  [ -f  script] [-m  -l  -r]  [time]  [data]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-f  script 是所要提交的脚本或命令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-l    列出当前所有等待运行的作业   atq命令具有相同的作用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-r   清除作业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  作业完成后给用户发邮件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time 时间格式非常灵活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data 日期格式可以是月份数或日期数 可以识别today tomorrow这样的词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使用at命令提交命令或脚本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(1).at 时间  回车进入at命令提示符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(2).逐条输入相应的命令 ctrl+d结束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在指定的时间执行，并把结果用邮件发回来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列出所提交的作业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at -l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  Tue  Aug  1  15:00:00  2017  a  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作业标识  运行日期/时间  a表示at  root用户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清除一个作业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atrm  [job no] 或 at  -r [job no]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例：atrm job 3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把作业放到后台执行</w:t>
      </w:r>
    </w:p>
    <w:p>
      <w:pPr>
        <w:ind w:left="0" w:firstLine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一般形式： 命令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2.向后台提交命令提交成功后，系统会给出它的进程号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3.用ps命令查看进程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ps x | grep 进程号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或ps -ef | grep 进程号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ps列出进程，没法确定进程运行在前台还是后台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杀死后台进程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kill  -signal  [process_number]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nohup命令</w:t>
      </w:r>
    </w:p>
    <w:p>
      <w:pPr>
        <w:ind w:left="0" w:firstLine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 使在退出账号之后继续运行相应的进程，即不挂起的意思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一般形式：nohup  command  &amp;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使用nohup命令提交作业，在缺省情况下该作业的所有输出都被重定向到一个名为nohup.out的文件中，除非另外指定了输出文件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3.一次提交几个作业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如果希望一次提交几个命令，最好能够把他们写入到一个shell脚本文件中，并用nohup命令来执行它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nohup ./shell文件名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第四章 文件名置换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使用*可以匹配文件名中的任何字符串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1.app* 文件名以app开头，后面可以跟随任何字符串，包括空字符串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2.*.doc 匹配所有以.doc结尾的文件名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cl*.sed 匹配所有以cl开头、后面跟任何字符串，最后以.sed结尾的文件名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使用？可以匹配文件名中的任意单个字符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使用[...]和[!...]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使用[...]可以用来匹配方括号[]中的任何字符，还可以使用一个横杠，来连接两个字母或数字，以此来表示一个范围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ls [io]*  列出以i或o开头的文件名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ls log.[0-9] *  列出以log.开头 后面跟随0-9任意一个数字，然后可以是任意字符串的文件名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第五章 shell输入与输出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在shell脚本中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使用echo命令可以显示文本行或变量，或者把字符串输入到文件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一般形式： echo 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1.常用功能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\c 不换行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\f  进纸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\t  跳格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\n  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在linux系统中 必须使用-n来禁止echo命令输出后换行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必须使用-e 来使转义符生效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例：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echo   -e  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what is your name:\c</w:t>
      </w:r>
      <w:r>
        <w:rPr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2.想把一个字符输出到文件中，使用重定向符号&gt;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echo 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string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&gt;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3.把字符串追加到一个文件的末尾 使用&gt;&gt;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echo 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string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文件名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read命令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1.可以使用read语句从键盘或文件的某一行文本读入信息，并将其赋给一个变量，如果只指定了一个变量，那么read将会把所有的输入赋给该变量，直到遇到第一个文件结束符或回车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一般形式： read varible1  varible2...</w:t>
      </w:r>
    </w:p>
    <w:p>
      <w:pPr>
        <w:numPr>
          <w:ilvl w:val="0"/>
          <w:numId w:val="6"/>
        </w:num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shell将空格作为变量之间的分割符，如果输入的文本域过长，shell将所有的超长部分赋予最后一个变量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read  name surname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输入John Lemon Doe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则name 为John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surname为 Lemon  Doe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cat命令</w:t>
      </w:r>
    </w:p>
    <w:p>
      <w:pPr>
        <w:numPr>
          <w:ilvl w:val="0"/>
          <w:numId w:val="8"/>
        </w:num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用来显示文件内容，创建文件，还可以显示控制字符，不会在文件分页符处停下来，会显示完整个文件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一般形式：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cat [options] filename1  ... filename2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cat myfile  显示名为myfile的文件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cat &gt; myfile 从键盘输入数据ctrl+D结束 存入myfile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cat -v 文件名  显示所有的控制字符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注意：如果cat后直接回车，该命令会等待输入，并且回显输入，Ctrl+d 结束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1.可以通过管道把一个命令的输出传递给另一个命令作为输入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一般形式：命令1 | 命令2</w:t>
      </w:r>
    </w:p>
    <w:p>
      <w:pPr>
        <w:ind w:left="0" w:firstLine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</w:t>
      </w:r>
    </w:p>
    <w:p>
      <w:pPr>
        <w:ind w:left="0" w:firstLine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ls | grep a.doc 表示grep命令在ls出来的文件列表中搜索a.doc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把输出的一个副本输送到标准输出，另一个副本拷贝到相应的文件中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一般形式：tee  -a  files</w:t>
      </w:r>
    </w:p>
    <w:p>
      <w:pPr>
        <w:ind w:left="0" w:firstLineChars="400" w:firstLine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-a表示追加到文件末尾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who | tee who.out 表示who的结果输出到屏幕，且输出到who.out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六、标准输入、标准输出、标准错误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1.标准输入：文件描述符是0，是命令的输入，缺省是键盘，也可以是其他文件或者命令的输出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2.标准输出：文件描述符是1，是命令的输出，缺省是屏幕，也可以是文件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3.标准错误：文件描述符是2，是命令错误的输出，缺省是屏幕，也可以是文件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1.在对标准错误进行重定向时，必须要使用文件描述符，但是对于标准输入和输出来说，这不是必须的。</w:t>
      </w:r>
    </w:p>
    <w:p>
      <w:pPr>
        <w:ind w:left="0" w:firstLineChars="800" w:firstLine="16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常见的文件重定向命令</w:t>
      </w:r>
    </w:p>
    <w:tbl>
      <w:tblPr>
        <w:jc w:val="left"/>
        <w:tblInd w:w="0" w:type="dxa"/>
        <w:tblW w:w="8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7"/>
        <w:gridCol w:w="5664"/>
      </w:tblGrid>
      <w:tr>
        <w:tc>
          <w:tcPr>
            <w:tcW w:w="3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command&gt;filename</w:t>
            </w:r>
          </w:p>
        </w:tc>
        <w:tc>
          <w:tcPr>
            <w:tcW w:w="56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把标准输出重定向到一个新文件</w:t>
            </w:r>
          </w:p>
        </w:tc>
      </w:tr>
      <w:tr>
        <w:tc>
          <w:tcPr>
            <w:tcW w:w="3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command&gt;&gt;filename</w:t>
            </w:r>
          </w:p>
        </w:tc>
        <w:tc>
          <w:tcPr>
            <w:tcW w:w="56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把标准输出重定向到一个文件中追加</w:t>
            </w:r>
          </w:p>
        </w:tc>
      </w:tr>
      <w:tr>
        <w:tc>
          <w:tcPr>
            <w:tcW w:w="3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 1&gt; filename</w:t>
            </w:r>
          </w:p>
        </w:tc>
        <w:tc>
          <w:tcPr>
            <w:tcW w:w="56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把标准输出重定向到一个文件中</w:t>
            </w:r>
          </w:p>
        </w:tc>
      </w:tr>
      <w:tr>
        <w:tc>
          <w:tcPr>
            <w:tcW w:w="3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 &gt; filename 2 &gt;&amp;1</w:t>
            </w:r>
          </w:p>
        </w:tc>
        <w:tc>
          <w:tcPr>
            <w:tcW w:w="56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把标准输出和标准错误一起重定向到一个文件中</w:t>
            </w:r>
          </w:p>
        </w:tc>
      </w:tr>
      <w:tr>
        <w:tc>
          <w:tcPr>
            <w:tcW w:w="3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 2&gt; filename</w:t>
            </w:r>
          </w:p>
        </w:tc>
        <w:tc>
          <w:tcPr>
            <w:tcW w:w="56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把标准错误重定向到一个文件中</w:t>
            </w:r>
          </w:p>
        </w:tc>
      </w:tr>
      <w:tr>
        <w:trPr>
          <w:trHeight w:val="446"/>
        </w:trPr>
        <w:tc>
          <w:tcPr>
            <w:tcW w:w="3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 2&gt;&gt; filename</w:t>
            </w:r>
          </w:p>
        </w:tc>
        <w:tc>
          <w:tcPr>
            <w:tcW w:w="56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把标准错误重定向到一个文件中 追加</w:t>
            </w:r>
          </w:p>
        </w:tc>
      </w:tr>
      <w:tr>
        <w:tc>
          <w:tcPr>
            <w:tcW w:w="3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 &gt;&gt; filename 2&gt;&amp;1</w:t>
            </w:r>
          </w:p>
        </w:tc>
        <w:tc>
          <w:tcPr>
            <w:tcW w:w="56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把标准输出和标准错误一起重定向到一个文件中追加</w:t>
            </w:r>
          </w:p>
        </w:tc>
      </w:tr>
      <w:tr>
        <w:tc>
          <w:tcPr>
            <w:tcW w:w="3187" w:type="dxa"/>
          </w:tcPr>
          <w:p>
            <w:pPr>
              <w:ind w:lef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 &lt; filename &gt; filename2</w:t>
            </w:r>
          </w:p>
        </w:tc>
        <w:tc>
          <w:tcPr>
            <w:tcW w:w="56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command命令以filename文件作为标准输入，以filename文件作为标准输出</w:t>
            </w:r>
          </w:p>
        </w:tc>
      </w:tr>
      <w:tr>
        <w:tc>
          <w:tcPr>
            <w:tcW w:w="3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command&lt;filename</w:t>
            </w:r>
          </w:p>
        </w:tc>
        <w:tc>
          <w:tcPr>
            <w:tcW w:w="56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command命令以filename文件作为标准输入</w:t>
            </w:r>
          </w:p>
        </w:tc>
      </w:tr>
      <w:tr>
        <w:tc>
          <w:tcPr>
            <w:tcW w:w="3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 &lt;&lt; delimiter</w:t>
            </w:r>
          </w:p>
        </w:tc>
        <w:tc>
          <w:tcPr>
            <w:tcW w:w="56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从标准输入中读入，直到遇到delimiter分界符</w:t>
            </w:r>
          </w:p>
        </w:tc>
      </w:tr>
      <w:tr>
        <w:tc>
          <w:tcPr>
            <w:tcW w:w="3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 &lt; &amp;m</w:t>
            </w:r>
          </w:p>
        </w:tc>
        <w:tc>
          <w:tcPr>
            <w:tcW w:w="56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把文件描述符m作为标准输入</w:t>
            </w:r>
          </w:p>
        </w:tc>
      </w:tr>
      <w:tr>
        <w:tc>
          <w:tcPr>
            <w:tcW w:w="3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 &gt; &amp;m</w:t>
            </w:r>
          </w:p>
        </w:tc>
        <w:tc>
          <w:tcPr>
            <w:tcW w:w="56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把标准输出重定向到文件描述符m中</w:t>
            </w:r>
          </w:p>
        </w:tc>
      </w:tr>
      <w:tr>
        <w:tc>
          <w:tcPr>
            <w:tcW w:w="3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 &lt; &amp;</w:t>
            </w:r>
          </w:p>
        </w:tc>
        <w:tc>
          <w:tcPr>
            <w:tcW w:w="56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关闭标准输入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创建一个长度为0的空文件，可以用 </w:t>
      </w:r>
      <w:r>
        <w:rPr>
          <w:lang w:val="en-US" w:eastAsia="zh-CN"/>
        </w:rPr>
        <w:t>‘</w:t>
      </w:r>
      <w:r>
        <w:rPr>
          <w:rFonts w:hint="eastAsia"/>
          <w:lang w:val="en-US" w:eastAsia="zh-CN"/>
        </w:rPr>
        <w:t>&gt;filename</w:t>
      </w:r>
      <w:r>
        <w:rPr>
          <w:lang w:val="en-US" w:eastAsia="zh-CN"/>
        </w:rPr>
        <w:t>’</w:t>
      </w:r>
    </w:p>
    <w:p>
      <w:pPr>
        <w:rPr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1. exec命令可以用来替代当前的shell，换句话说，并没有启动子shell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使用这一命令时任何现有环境都会被清除，并重新启动一个shell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一般形式：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exec  command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command通常是一个shell脚本</w:t>
      </w:r>
    </w:p>
    <w:p>
      <w:pPr>
        <w:numPr>
          <w:ilvl w:val="0"/>
          <w:numId w:val="12"/>
        </w:num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exec可以通过文件描述符打开和关闭文件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exec &lt;file 将file中的内容作为exec的标准输入</w:t>
      </w:r>
    </w:p>
    <w:p>
      <w:pPr>
        <w:ind w:left="0" w:firstLineChars="500" w:firstLine="1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&gt;file 将file中的内容作为标准写出</w:t>
      </w:r>
    </w:p>
    <w:p>
      <w:pPr>
        <w:ind w:left="0" w:firstLineChars="500" w:firstLine="1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3&lt;file 将file读入到fd3中</w:t>
      </w:r>
    </w:p>
    <w:p>
      <w:pPr>
        <w:ind w:left="0" w:firstLineChars="500" w:firstLine="1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4&gt;file 将写入fd4中的内容写入file中</w:t>
      </w:r>
    </w:p>
    <w:p>
      <w:pPr>
        <w:ind w:left="0" w:firstLineChars="500" w:firstLine="1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5&lt;&amp;4 创建fd4的拷贝fd5</w:t>
      </w:r>
    </w:p>
    <w:p>
      <w:pPr>
        <w:ind w:left="0" w:firstLineChars="500" w:firstLine="1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3&lt;&amp;- 关闭fd3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exec 4&lt;&amp;0  0&lt;stock.txt   把文件描述符4指定为标准输入，然后打开stock.txt文件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exec  0&lt;&amp;4 作为标准输入的文件描述符4被关闭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第六章 命令执行顺序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一、使用&amp;&amp;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一般形式： 命令1&amp;&amp;命令2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命令1返回真，命令2才会被执行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二、使用||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一般形式：  命令1||命令2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命令1未执行成功，命令2就执行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用{}和()将命令结合在一起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如果希望把几个命令合在一起执行，shell提供两种方法，既可以在当前shell也可以在子shell中执行一组命令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在当前shell中执行一组命令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(命令1;命令2;...)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在子shell中执行一组命令</w:t>
      </w:r>
    </w:p>
    <w:p>
      <w:pPr>
        <w:ind w:left="0" w:firstLineChars="300" w:firstLine="63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{命令1;命令2;...}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comet month_end || (echo 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Hello,guess what! Comet did not work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mail dve;exit)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如果脚本comet失败，则发送邮件后退出，如果没有(),就只执行exit</w:t>
      </w:r>
    </w:p>
    <w:p>
      <w:pPr>
        <w:ind w:left="0" w:firstLine="420"/>
        <w:rPr>
          <w:rFonts w:hint="eastAsia"/>
          <w:lang w:val="en-US" w:eastAsia="zh-CN"/>
        </w:rPr>
      </w:pP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ind w:left="0" w:firstLineChars="1100" w:firstLine="23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第七章   正则表达式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当从一个文件或命令输出中抽取或过滤文本时，可以使用正则表达式，正则表达式是一些特殊或不很特殊的字符串模式的集合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为了抽取或获得信息，我们给出抽取操作应遵守的一些规则，这些规则由一些特殊字符或进行模式匹配操作时使用的元字符组成</w:t>
      </w:r>
    </w:p>
    <w:p>
      <w:pPr>
        <w:ind w:left="0" w:firstLineChars="900" w:firstLine="189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基本元字符集及其含义</w:t>
      </w:r>
    </w:p>
    <w:tbl>
      <w:tblPr>
        <w:jc w:val="left"/>
        <w:tblInd w:w="0" w:type="dxa"/>
        <w:tblW w:w="9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7524"/>
      </w:tblGrid>
      <w:tr>
        <w:tc>
          <w:tcPr>
            <w:tcW w:w="1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^</w:t>
            </w:r>
          </w:p>
        </w:tc>
        <w:tc>
          <w:tcPr>
            <w:tcW w:w="7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只匹配行首</w:t>
            </w:r>
          </w:p>
        </w:tc>
      </w:tr>
      <w:tr>
        <w:tc>
          <w:tcPr>
            <w:tcW w:w="1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</w:t>
            </w:r>
          </w:p>
        </w:tc>
        <w:tc>
          <w:tcPr>
            <w:tcW w:w="7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只匹配行尾</w:t>
            </w:r>
          </w:p>
        </w:tc>
      </w:tr>
      <w:tr>
        <w:tc>
          <w:tcPr>
            <w:tcW w:w="1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7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一个单字符后紧跟*，匹配0个或多个此单字符</w:t>
            </w:r>
          </w:p>
        </w:tc>
      </w:tr>
      <w:tr>
        <w:tc>
          <w:tcPr>
            <w:tcW w:w="1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</w:t>
            </w:r>
          </w:p>
        </w:tc>
        <w:tc>
          <w:tcPr>
            <w:tcW w:w="7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匹配[]内字符，可以是一个单字符，也可以是一个字符序列，可以使用 - 表示[]内字符序列的范围 [1-5]</w:t>
            </w:r>
          </w:p>
        </w:tc>
      </w:tr>
      <w:tr>
        <w:tc>
          <w:tcPr>
            <w:tcW w:w="1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</w:t>
            </w:r>
          </w:p>
        </w:tc>
        <w:tc>
          <w:tcPr>
            <w:tcW w:w="7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用来屏蔽一个元字符的特殊含义，因为有时在shell中一些元字符有特殊含义</w:t>
            </w:r>
          </w:p>
        </w:tc>
      </w:tr>
      <w:tr>
        <w:tc>
          <w:tcPr>
            <w:tcW w:w="1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7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匹配任意单字符</w:t>
            </w:r>
          </w:p>
        </w:tc>
      </w:tr>
      <w:tr>
        <w:tc>
          <w:tcPr>
            <w:tcW w:w="1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pattern\{n\}</w:t>
            </w:r>
          </w:p>
        </w:tc>
        <w:tc>
          <w:tcPr>
            <w:tcW w:w="7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用来匹配前面pattern出现的次数，n为次数</w:t>
            </w:r>
          </w:p>
        </w:tc>
      </w:tr>
      <w:tr>
        <w:tc>
          <w:tcPr>
            <w:tcW w:w="1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pattern\{n,\}m</w:t>
            </w:r>
          </w:p>
        </w:tc>
        <w:tc>
          <w:tcPr>
            <w:tcW w:w="7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含义同上，但次数最少为n，并以m结尾</w:t>
            </w:r>
          </w:p>
        </w:tc>
      </w:tr>
      <w:tr>
        <w:tc>
          <w:tcPr>
            <w:tcW w:w="1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pattern\{n,m\}</w:t>
            </w:r>
          </w:p>
        </w:tc>
        <w:tc>
          <w:tcPr>
            <w:tcW w:w="7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含义同上，但pattern出现的次数在n与m之间</w:t>
            </w:r>
          </w:p>
        </w:tc>
      </w:tr>
    </w:tbl>
    <w:p>
      <w:pPr>
        <w:ind w:left="0" w:firstLine="420"/>
        <w:rPr>
          <w:rFonts w:hint="eastAsia"/>
          <w:lang w:val="en-US" w:eastAsia="zh-CN"/>
        </w:rPr>
      </w:pP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匹配所有的空行 ^$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[^0-9]  匹配任一非数字型字符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第八章 grep家族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一、grep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grep（全局正则表达式版本）允许对文本文件进行模式查找，如果找到匹配模式，grep打印包含模式的所有行。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grep支持基本的正则表达式，也支持其扩展集，grep有三种变形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Grep：标准grep命令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Egrep：扩展grep 支持基本及扩展的正则表达式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Fgrep：快速grep 允许查找字符串而不是一个模式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二grep的使用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1.一般格式：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grep [选项] 基本正则表达式[文件]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这里的基本正则表达式可以为字符串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2.双引号的使用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调用字符串和变量名时加“”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调用模式匹配时用‘’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3.grep选项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-c  只输出匹配行的计数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-i  不区分大小写（只适用于单字符）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-h  查询多个文件时不显示文件名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-l 查询多文件时，只输出包含匹配字符的文件名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-n   显示匹配行及行号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-s   不显示不存在或无法匹配文本的错误信息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-v   显示不包含匹配文本的所有行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ind w:left="0" w:firstLineChars="600" w:firstLine="12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sort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*.doc 查询当前目录下所有.doc文件中查找字符串“sort”</w:t>
      </w:r>
    </w:p>
    <w:p>
      <w:pPr>
        <w:ind w:left="0" w:firstLineChars="600" w:firstLine="126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4.系统grep命令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用管道来获取grep命令得到的系统信息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 ps ax | grep 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named</w:t>
      </w:r>
      <w:r>
        <w:rPr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查看dns服务器是否正在运行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5.egrep  接受所有的正则表达式，显著特征是可以以一个文件作为保存的字符串，然后将之传给egrep作为参数，，可使用-f开关创建一个文件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第九章 awk介绍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一、.awk格式化报文或从一个大的文本文件中抽取数据包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二、.调用awk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三种方式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1.命令行方式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awk [-F field-separator] </w:t>
      </w:r>
      <w:r>
        <w:rPr>
          <w:lang w:val="en-US" w:eastAsia="zh-CN"/>
        </w:rPr>
        <w:t>‘</w:t>
      </w:r>
      <w:r>
        <w:rPr>
          <w:rFonts w:hint="eastAsia"/>
          <w:lang w:val="en-US" w:eastAsia="zh-CN"/>
        </w:rPr>
        <w:t>commands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input-file(s)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这里： cmmands是真正的awk命令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[-F 域间分隔符] 是可选的，因为awk使用空格作为缺省的域分隔符，因此如果要浏览域间有空格的文本，不必指定这个选项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如果要浏览诸如passwd文件，此文件域间以冒号作为分隔符，则必须指明-F选项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2.将所有的awk命令插入一个文件，并使awk程序可执行，然后用awk命令解释器作为脚本的首行，以便通过键入脚本的名称来调用它</w:t>
      </w:r>
    </w:p>
    <w:p>
      <w:pPr>
        <w:numPr>
          <w:ilvl w:val="0"/>
          <w:numId w:val="14"/>
        </w:num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将所有的awk命令插入一个单独的文件，然后调用它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   -f   awk-script-file  input-files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-f 指明在文件awk-script-file中的awk脚本，input-file(s)是使用awk进行浏览的文件</w:t>
      </w:r>
    </w:p>
    <w:p>
      <w:pPr>
        <w:ind w:left="0" w:firstLine="42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 在命令中调用awk时，awk脚本由各种操作和模式组成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如果设置了-F选项，则awk每次读一条记录或一行，并使用指定的分割符分割指定域，未设置，则假定空格为分隔符，并保持这个设置直到发现一新行，新行出现，awk命令获悉已读完整条记录，然后在下一记录启动读命令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2.模式和动作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任何awk语句都是由模式和动作组成，模式部分决定动作语句何时触发及触发事件，处理即对数据进行操作，如果省略模式部分，动作将时刻保持执行状态</w:t>
      </w:r>
    </w:p>
    <w:p>
      <w:pPr>
        <w:numPr>
          <w:ilvl w:val="0"/>
          <w:numId w:val="16"/>
        </w:num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域和记录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awk执行时，其浏览域标记为$1,$2...,$n,这种方法称为域标识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$0表示所有域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awk </w:t>
      </w:r>
      <w:r>
        <w:rPr>
          <w:lang w:val="en-US" w:eastAsia="zh-CN"/>
        </w:rPr>
        <w:t>‘</w:t>
      </w:r>
      <w:r>
        <w:rPr>
          <w:rFonts w:hint="eastAsia"/>
          <w:lang w:val="en-US" w:eastAsia="zh-CN"/>
        </w:rPr>
        <w:t>{print $0}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grade.txt &gt;wow  打印所有域到wow文件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awk </w:t>
      </w:r>
      <w:r>
        <w:rPr>
          <w:lang w:val="en-US" w:eastAsia="zh-CN"/>
        </w:rPr>
        <w:t>‘</w:t>
      </w:r>
      <w:r>
        <w:rPr>
          <w:rFonts w:hint="eastAsia"/>
          <w:lang w:val="en-US" w:eastAsia="zh-CN"/>
        </w:rPr>
        <w:t>{print $0}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grade.txt | tee wow 使用tee命令将输出到wow文件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awk </w:t>
      </w:r>
      <w:r>
        <w:rPr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BEGIN {print 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Name  Belt\n------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{print $1 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\t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$4}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grade.txt      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BEGIN设置计数或者打印头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awk </w:t>
      </w:r>
      <w:r>
        <w:rPr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BEGIN {print 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Name  Belt\n------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{print $1 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\t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$4} END {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end-of-report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grade.txt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END在文本处理动作执行之后才执行</w:t>
      </w:r>
    </w:p>
    <w:p>
      <w:pPr>
        <w:ind w:left="0" w:firstLine="420"/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awk条件操作符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    小于                     &gt;=大于等于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&lt;=   小于等于                 ~匹配正则表达式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==   等于                     !~不匹配正则表达式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!=   不等于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例：awk  </w:t>
      </w:r>
      <w:r>
        <w:rPr>
          <w:lang w:val="en-US" w:eastAsia="zh-CN"/>
        </w:rPr>
        <w:t>‘</w:t>
      </w:r>
      <w:r>
        <w:rPr>
          <w:rFonts w:hint="eastAsia"/>
          <w:lang w:val="en-US" w:eastAsia="zh-CN"/>
        </w:rPr>
        <w:t>{if($4~/Brown/) print $0}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grade.txt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如果field-4包含brown，打印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4.awk内置变量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tbl>
      <w:tblPr>
        <w:jc w:val="left"/>
        <w:tblInd w:w="0" w:type="dx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ARGC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命令行参数个数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ARGV 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命令行参数排列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支持队列中系统环境变量的使用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awk浏览的文件名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浏览文件的记录数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FS 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设置输入域分隔符，等价于命令行-F选项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NF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浏览记录的域个数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已读的记录数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输出域分隔符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输出记录分隔符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控制记录分隔符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awk </w:t>
      </w:r>
      <w:r>
        <w:rPr>
          <w:lang w:val="en-US" w:eastAsia="zh-CN"/>
        </w:rPr>
        <w:t>‘</w:t>
      </w:r>
      <w:r>
        <w:rPr>
          <w:rFonts w:hint="eastAsia"/>
          <w:lang w:val="en-US" w:eastAsia="zh-CN"/>
        </w:rPr>
        <w:t>{print NF,NR,$0}END{print FILENAME}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grade.txt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显示记录的域的个数，每条记录当前已读的记录数，记录 最后显示浏览的文件名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5.awk操作符</w:t>
      </w:r>
    </w:p>
    <w:tbl>
      <w:tblPr>
        <w:jc w:val="left"/>
        <w:tblInd w:w="0" w:type="dx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 += *=  /=  %=  ^=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赋值操作符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条件表达操作符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|| &amp;&amp;  !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并、与、非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~   !~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  不匹配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  &lt;=  ==  !=  &gt;&gt;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关系操作符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 -  *  /  %  ^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算术操作符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++  --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前缀和后缀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内置的字符串函数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jc w:val="left"/>
        <w:tblInd w:w="0" w:type="dx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gsub(r,s)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在整个$0中用s替代r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gsub(r,s,t)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在整个t中用s替代r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index(s,t)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返回s中字符串t的第一位置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length(s)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返回s的长度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match(s,r)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测试s是否包含匹配r的字符串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split(s,a,fs)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用fs分隔符将s分成序列a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sprint(fmt,exp)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返回经fmt格式化后的exp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sub(r,s)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用s代替$0中第一次出现的r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substr(s,p)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返回字符串s中从p开始的后缀部分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substr(s,p,n)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返回字符串s中从p开始长度为n的后缀部分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字符串屏蔽序列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\b  退格键                  \t  tab键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\f   走纸换页               \ddd  八进制值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\n  新行                   \c  任意其他特殊字符，例如\\为反斜线符号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\r  回车键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awk输出函数printf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awk   printf修饰符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tbl>
      <w:tblPr>
        <w:jc w:val="left"/>
        <w:tblInd w:w="0" w:type="dx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左对齐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域的步长，用0表示0步长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.prec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最大字符串长度，或小数点右边的位数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awk  printf格式</w:t>
      </w:r>
    </w:p>
    <w:tbl>
      <w:tblPr>
        <w:jc w:val="left"/>
        <w:tblInd w:w="0" w:type="dxa"/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ASCII字符</w:t>
            </w:r>
          </w:p>
        </w:tc>
      </w:tr>
      <w:tr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</w:tr>
      <w:tr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浮点数 科学计数法</w:t>
            </w:r>
          </w:p>
        </w:tc>
      </w:tr>
      <w:tr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浮点数 如123.44</w:t>
            </w:r>
          </w:p>
        </w:tc>
      </w:tr>
      <w:tr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awk自定用f或e</w:t>
            </w:r>
          </w:p>
        </w:tc>
      </w:tr>
      <w:tr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%o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八进制数</w:t>
            </w:r>
          </w:p>
        </w:tc>
      </w:tr>
      <w:tr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十六进制数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65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awk </w:t>
      </w:r>
      <w:r>
        <w:rPr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{printf 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%c\n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,$0}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第十章  sed用法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sed从文件的一个文本行或从标准输入的几种格式中读取数据，将之拷贝到一个编辑缓冲区，然后读命令或脚本的第一条命令。并使用这些命令查找模式或定位行号编辑它，重复此过程，直至命令结束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调用sed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1.命令行键入命令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sed [选项]  sed命令   输入文件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实际命令要加单引号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2.将sed命令插入脚本文件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sed [选项]  -f sed脚本  输入文件</w:t>
      </w:r>
    </w:p>
    <w:p>
      <w:pPr>
        <w:ind w:left="0" w:firstLine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3.使用第一行具有sed命令解释器的sed脚本文件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sed脚本文件   [选项]  输入文件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如果没有指定输入文件，默认标准输入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sed选项：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 不打印；sed不写编辑行到标准输出，缺省为打印所有行（编辑和未编辑）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 打印编辑行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  下一命令是编辑命令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  如果正在调用sed脚本文件，使用此选项，此选项通知sed一个脚本文件支持所有sed命令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4.保存sed输出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sed  </w:t>
      </w:r>
      <w:r>
        <w:rPr>
          <w:lang w:val="en-US" w:eastAsia="zh-CN"/>
        </w:rPr>
        <w:t>‘</w:t>
      </w:r>
      <w:r>
        <w:rPr>
          <w:rFonts w:hint="eastAsia"/>
          <w:lang w:val="en-US" w:eastAsia="zh-CN"/>
        </w:rPr>
        <w:t>some-sed-commands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input-file &gt; myoutfile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5.使用sed在文件中查询文本的方式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20"/>
        </w:numPr>
        <w:ind w:left="0" w:firstLineChars="400" w:firstLine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.使用行号，可以是一个简单的数字，或是一个行号范围</w:t>
      </w:r>
    </w:p>
    <w:p>
      <w:pPr>
        <w:numPr>
          <w:ilvl w:val="0"/>
          <w:numId w:val="20"/>
        </w:numPr>
        <w:ind w:left="0" w:firstLineChars="400" w:firstLine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.使用正则表达式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jc w:val="left"/>
        <w:tblInd w:w="0" w:type="dx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x为一行号，如1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x,y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表示行号范围从x到y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/pattern/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查询包含模式的行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/pattern/pattern/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查询包含两个模式的行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/pattern/,x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在给定行号上查询包含模式的行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x,/pattern/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通过行号和模式查询匹配行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x,y!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查询不包含指定行号x和y的行</w:t>
            </w:r>
          </w:p>
        </w:tc>
      </w:tr>
    </w:tbl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基本的sed编辑命令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                打印匹配行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               显示文本行号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a/                在定位行后附加新文本信息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                在定位行后插入新文本信息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               删除定位行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                用文本替换定位文本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               使用替换模式替换相应模式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               从另一个文本中读文本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               写文本到一个文件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               第一个模式匹配完成后推出或立即推出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               显示与八进制ASCII代码等价的控制字符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                在定位行执行的命令组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               从另一个文本中读文本下一行，并附加下一行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               将模式2粘贴到/pattern 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               传送字符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基本的sed编程举例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1.print命令格式[address[,address]]P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sed  -n  </w:t>
      </w:r>
      <w:r>
        <w:rPr>
          <w:lang w:val="en-US" w:eastAsia="zh-CN"/>
        </w:rPr>
        <w:t>‘</w:t>
      </w:r>
      <w:r>
        <w:rPr>
          <w:rFonts w:hint="eastAsia"/>
          <w:lang w:val="en-US" w:eastAsia="zh-CN"/>
        </w:rPr>
        <w:t>2p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quote.txt   打印quote.txt前两行</w:t>
      </w:r>
    </w:p>
    <w:p>
      <w:pPr>
        <w:ind w:left="0" w:firstLine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 -n  </w:t>
      </w:r>
      <w:r>
        <w:rPr>
          <w:lang w:val="en-US" w:eastAsia="zh-CN"/>
        </w:rPr>
        <w:t>‘</w:t>
      </w:r>
      <w:r>
        <w:rPr>
          <w:rFonts w:hint="eastAsia"/>
          <w:lang w:val="en-US" w:eastAsia="zh-CN"/>
        </w:rPr>
        <w:t>1,,3p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quote.txt   打印quote.txt的1-3行</w:t>
      </w:r>
    </w:p>
    <w:p>
      <w:pPr>
        <w:ind w:left="0" w:firstLine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$表示最后一行</w:t>
      </w:r>
    </w:p>
    <w:p>
      <w:pPr>
        <w:ind w:left="0" w:firstLine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2.创建sed脚本文件</w:t>
      </w:r>
    </w:p>
    <w:p>
      <w:pPr>
        <w:ind w:left="0" w:firstLine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vi append.sed</w:t>
      </w:r>
    </w:p>
    <w:p>
      <w:pPr>
        <w:ind w:left="0" w:firstLine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#!/bin/sed -f               sed命令解释行</w:t>
      </w:r>
    </w:p>
    <w:p>
      <w:pPr>
        <w:ind w:left="0" w:firstLine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/company/  a\            /company/附加操作起始位置  a\通知sed这是一个附加操作</w:t>
      </w:r>
    </w:p>
    <w:p>
      <w:pPr>
        <w:ind w:left="0" w:firstLine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Then  suddenly  it happened     附加操作要加入到拷贝的实际文本</w:t>
      </w:r>
    </w:p>
    <w:p>
      <w:pPr>
        <w:ind w:left="0" w:firstLine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插入文本</w:t>
      </w:r>
    </w:p>
    <w:p>
      <w:pPr>
        <w:ind w:left="0" w:firstLine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在指定文件插入一行文本，用[address]i/</w:t>
      </w:r>
    </w:p>
    <w:p>
      <w:pPr>
        <w:ind w:left="0" w:firstLine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例如insert.sed</w:t>
      </w:r>
    </w:p>
    <w:p>
      <w:pPr>
        <w:ind w:left="0" w:firstLineChars="400" w:firstLine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#!/bin/sed -f</w:t>
      </w:r>
    </w:p>
    <w:p>
      <w:pPr>
        <w:ind w:left="0" w:firstLineChars="400" w:firstLine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/attendance/ i/</w:t>
      </w:r>
    </w:p>
    <w:p>
      <w:pPr>
        <w:ind w:left="0" w:firstLineChars="400" w:firstLine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Utter confusion followed.</w:t>
      </w:r>
    </w:p>
    <w:p>
      <w:pPr>
        <w:ind w:left="0" w:firstLine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0" w:firstLineChars="300" w:firstLine="63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运行insert.sed quote.txt即可</w:t>
      </w:r>
    </w:p>
    <w:p>
      <w:pPr>
        <w:ind w:left="0" w:firstLineChars="100" w:firstLine="210"/>
        <w:rPr>
          <w:rFonts w:hint="eastAsia"/>
          <w:lang w:val="en-US" w:eastAsia="zh-CN"/>
        </w:rPr>
      </w:pPr>
    </w:p>
    <w:p>
      <w:pPr>
        <w:ind w:left="0" w:firstLine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4.修改文本，用[address]c/</w:t>
      </w:r>
    </w:p>
    <w:p>
      <w:pPr>
        <w:ind w:left="0" w:firstLineChars="300" w:firstLine="63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例如change.sed</w:t>
      </w:r>
    </w:p>
    <w:p>
      <w:pPr>
        <w:ind w:left="0" w:firstLineChars="500" w:firstLine="1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#!/bin/sed -f</w:t>
      </w:r>
    </w:p>
    <w:p>
      <w:pPr>
        <w:ind w:left="0" w:firstLineChars="500" w:firstLine="1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/honeysuckle/ c/</w:t>
      </w:r>
    </w:p>
    <w:p>
      <w:pPr>
        <w:ind w:left="0" w:firstLineChars="400" w:firstLine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office Dibble band played well.</w:t>
      </w:r>
    </w:p>
    <w:p>
      <w:pPr>
        <w:ind w:left="0" w:firstLineChars="100" w:firstLine="210"/>
        <w:rPr>
          <w:rFonts w:hint="eastAsia"/>
          <w:lang w:val="en-US" w:eastAsia="zh-CN"/>
        </w:rPr>
      </w:pPr>
    </w:p>
    <w:p>
      <w:pPr>
        <w:ind w:left="0" w:firstLineChars="300" w:firstLine="63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运行change.sed quote.txt</w:t>
      </w:r>
    </w:p>
    <w:p>
      <w:pPr>
        <w:ind w:left="0" w:firstLineChars="100" w:firstLine="210"/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ind w:left="0" w:firstLine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格式[address[,address]]d</w:t>
      </w:r>
    </w:p>
    <w:p>
      <w:pPr>
        <w:ind w:left="0" w:firstLineChars="100" w:firstLine="210"/>
        <w:rPr>
          <w:rFonts w:hint="eastAsia"/>
          <w:lang w:val="en-US" w:eastAsia="zh-CN"/>
        </w:rPr>
      </w:pPr>
    </w:p>
    <w:p>
      <w:pPr>
        <w:ind w:left="0" w:firstLine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'1d' quote.txt  删除第一行</w:t>
      </w:r>
    </w:p>
    <w:p>
      <w:pPr>
        <w:ind w:left="0" w:firstLine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'1,3d' quote.txt  删除1到3行</w:t>
      </w:r>
    </w:p>
    <w:p>
      <w:pPr>
        <w:ind w:left="0" w:firstLine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'$d' quote.txt  删除最后一行</w:t>
      </w:r>
    </w:p>
    <w:p>
      <w:pPr>
        <w:ind w:left="0" w:firstLineChars="100" w:firstLine="210"/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ind w:left="0" w:firstLine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[address[,address]]  s/ pattern-to-find  /replacement-pattern/[g  p  w  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s选项通知sed这是个替换操作，并查询pattern-to-find 成功后用replacement-pattern来替换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 缺省情况下值替换第一次出现模式，使用g替换全局所有的出现模式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p打印编辑行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 文件名，将输出定向到一个文件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7.使用替换修改字符串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使用&amp;命令，在一个字符串前添加一个字符串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-n </w:t>
      </w:r>
      <w:r>
        <w:rPr>
          <w:lang w:val="en-US" w:eastAsia="zh-CN"/>
        </w:rPr>
        <w:t>‘</w:t>
      </w:r>
      <w:r>
        <w:rPr>
          <w:rFonts w:hint="eastAsia"/>
          <w:lang w:val="en-US" w:eastAsia="zh-CN"/>
        </w:rPr>
        <w:t>s/nurse/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&amp;/p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quote.txt</w:t>
      </w:r>
    </w:p>
    <w:p>
      <w:pPr>
        <w:ind w:left="0" w:firstLine="420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在文件中nurse前添加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lang w:val="en-US" w:eastAsia="zh-CN"/>
        </w:rPr>
        <w:t>”</w:t>
      </w:r>
    </w:p>
    <w:p>
      <w:pPr>
        <w:numPr>
          <w:ilvl w:val="0"/>
          <w:numId w:val="24"/>
        </w:num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将sed结果重定向到一个文件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[address[,address]]w filename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9.从文件中读文本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address  r  filename</w:t>
      </w:r>
    </w:p>
    <w:p>
      <w:pPr>
        <w:ind w:left="0" w:firstLine="420"/>
        <w:rPr>
          <w:rFonts w:hint="eastAsia"/>
          <w:lang w:val="en-US" w:eastAsia="zh-CN"/>
        </w:rPr>
      </w:pP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</w:t>
      </w:r>
      <w:r>
        <w:rPr>
          <w:lang w:val="en-US" w:eastAsia="zh-CN"/>
        </w:rPr>
        <w:t>‘</w:t>
      </w:r>
      <w:r>
        <w:rPr>
          <w:rFonts w:hint="eastAsia"/>
          <w:lang w:val="en-US" w:eastAsia="zh-CN"/>
        </w:rPr>
        <w:t>/company./r sedex.txt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quote.txt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从seddex中读出文本附加到quote.txt的company.的后面</w:t>
      </w:r>
    </w:p>
    <w:p>
      <w:pPr>
        <w:ind w:left="0" w:firstLine="420"/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匹配后退出</w:t>
      </w:r>
    </w:p>
    <w:p>
      <w:pPr>
        <w:ind w:left="0" w:firstLineChars="400" w:firstLine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address q</w:t>
      </w:r>
    </w:p>
    <w:p>
      <w:pPr>
        <w:numPr>
          <w:ilvl w:val="0"/>
          <w:numId w:val="25"/>
        </w:num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显示文件中的控制字符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[address[,address]] 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十二章  tr用法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一、tr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tr用来从标准输入中通过替换或删除操作进行字符转换，tr主要用于删除文件中控制字符或进行字符转换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tr -c-d-s  [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string1_to_translate_from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>] [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string2_to_triampsultate_to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>]  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-c  用字符串1中字符集的补集替换此字符集，要求字符集为ASCII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-d  删除字符串1所有输入字符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-s  删除所有重复出现的字符序列，只保留1个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file 转换文件名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第十八章  控制流结构</w:t>
      </w:r>
    </w:p>
    <w:p>
      <w:pPr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then else语句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 条件1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then  命令1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elif   条件2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then 命令2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 命令3</w:t>
      </w:r>
    </w:p>
    <w:p>
      <w:pPr>
        <w:ind w:left="0" w:firstLine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最简单的if语句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 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then 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fi</w:t>
      </w:r>
    </w:p>
    <w:p>
      <w:pPr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case语句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值 in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模式1)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命令1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...</w:t>
      </w:r>
    </w:p>
    <w:p>
      <w:pPr>
        <w:ind w:left="0" w:firstLineChars="300" w:firstLine="63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模式2)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命令2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;;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esac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 变量名 in 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命令1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命令2...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如果不加in列表，它将接受命令行位置参数作为参数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until循环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until [条件]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done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while 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命令1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命令2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第19章  shell函数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定义函数的格式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函数名()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命令</w:t>
      </w:r>
    </w:p>
    <w:p>
      <w:p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0"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altName w:val="DejaVu Sans"/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altName w:val="DejaVu Sans"/>
    <w:panose1 w:val="020F0502020204030204"/>
    <w:charset w:val="00"/>
    <w:family w:val="swiss"/>
    <w:pitch w:val="variable"/>
    <w:sig w:usb0="E0002AFF" w:usb1="C000247B" w:usb2="00000009" w:usb3="00000000" w:csb0="200001FF" w:csb1="00000000"/>
  </w:font>
  <w:font w:name="Arial">
    <w:altName w:val="DejaVu Sans"/>
    <w:panose1 w:val="020B0604020202020204"/>
    <w:charset w:val="01"/>
    <w:family w:val="swiss"/>
    <w:pitch w:val="variable"/>
    <w:sig w:usb0="E0002EFF" w:usb1="C0007843" w:usb2="00000009" w:usb3="00000000" w:csb0="400001FF" w:csb1="FFFF0000"/>
  </w:font>
  <w:font w:name="黑体">
    <w:altName w:val="文泉驿正黑"/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E860740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675"/>
        </w:tabs>
        <w:ind w:left="675" w:hanging="360"/>
      </w:pPr>
    </w:lvl>
    <w:lvl w:ilvl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">
    <w:nsid w:val="598028EF"/>
    <w:multiLevelType w:val="singleLevel"/>
    <w:tmpl w:val="598028EF"/>
    <w:lvl w:ilvl="0">
      <w:start w:val="2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2">
    <w:nsid w:val="59802D8D"/>
    <w:multiLevelType w:val="singleLevel"/>
    <w:tmpl w:val="59802D8D"/>
    <w:lvl w:ilvl="0">
      <w:start w:val="2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3">
    <w:nsid w:val="59803370"/>
    <w:multiLevelType w:val="singleLevel"/>
    <w:tmpl w:val="59803370"/>
    <w:lvl w:ilvl="0">
      <w:start w:val="1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4">
    <w:nsid w:val="5980362C"/>
    <w:multiLevelType w:val="singleLevel"/>
    <w:tmpl w:val="5980362C"/>
    <w:lvl w:ilvl="0">
      <w:start w:val="1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5">
    <w:nsid w:val="59803DF4"/>
    <w:multiLevelType w:val="singleLevel"/>
    <w:tmpl w:val="59803DF4"/>
    <w:lvl w:ilvl="0">
      <w:start w:val="2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6">
    <w:nsid w:val="59803E86"/>
    <w:multiLevelType w:val="singleLevel"/>
    <w:tmpl w:val="59803E86"/>
    <w:lvl w:ilvl="0">
      <w:start w:val="3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7">
    <w:nsid w:val="59804070"/>
    <w:multiLevelType w:val="singleLevel"/>
    <w:tmpl w:val="59804070"/>
    <w:lvl w:ilvl="0">
      <w:start w:val="1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8">
    <w:nsid w:val="598042B1"/>
    <w:multiLevelType w:val="singleLevel"/>
    <w:tmpl w:val="598042B1"/>
    <w:lvl w:ilvl="0">
      <w:start w:val="4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9">
    <w:nsid w:val="59804D39"/>
    <w:multiLevelType w:val="singleLevel"/>
    <w:tmpl w:val="59804D39"/>
    <w:lvl w:ilvl="0">
      <w:start w:val="7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10">
    <w:nsid w:val="5981335D"/>
    <w:multiLevelType w:val="singleLevel"/>
    <w:tmpl w:val="5981335D"/>
    <w:lvl w:ilvl="0">
      <w:start w:val="9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11">
    <w:nsid w:val="59813490"/>
    <w:multiLevelType w:val="singleLevel"/>
    <w:tmpl w:val="59813490"/>
    <w:lvl w:ilvl="0">
      <w:start w:val="2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12">
    <w:nsid w:val="59813851"/>
    <w:multiLevelType w:val="singleLevel"/>
    <w:tmpl w:val="59813851"/>
    <w:lvl w:ilvl="0">
      <w:start w:val="3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13">
    <w:nsid w:val="5981892E"/>
    <w:multiLevelType w:val="singleLevel"/>
    <w:tmpl w:val="5981892E"/>
    <w:lvl w:ilvl="0">
      <w:start w:val="3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14">
    <w:nsid w:val="5981898C"/>
    <w:multiLevelType w:val="singleLevel"/>
    <w:tmpl w:val="5981898C"/>
    <w:lvl w:ilvl="0">
      <w:start w:val="3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15">
    <w:nsid w:val="59818D82"/>
    <w:multiLevelType w:val="singleLevel"/>
    <w:tmpl w:val="59818D82"/>
    <w:lvl w:ilvl="0">
      <w:start w:val="3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16">
    <w:nsid w:val="59819179"/>
    <w:multiLevelType w:val="singleLevel"/>
    <w:tmpl w:val="59819179"/>
    <w:lvl w:ilvl="0">
      <w:start w:val="3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17">
    <w:nsid w:val="5981994A"/>
    <w:multiLevelType w:val="singleLevel"/>
    <w:tmpl w:val="5981994A"/>
    <w:lvl w:ilvl="0">
      <w:start w:val="6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18">
    <w:nsid w:val="598283D2"/>
    <w:multiLevelType w:val="singleLevel"/>
    <w:tmpl w:val="598283D2"/>
    <w:lvl w:ilvl="0">
      <w:start w:val="1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19">
    <w:nsid w:val="59828863"/>
    <w:multiLevelType w:val="singleLevel"/>
    <w:tmpl w:val="59828863"/>
    <w:lvl w:ilvl="0">
      <w:start w:val="1"/>
      <w:numFmt w:val="decimal"/>
      <w:lvlRestart w:val="0"/>
      <w:suff w:val="nothing"/>
      <w:lvlText w:val="%1)"/>
      <w:lvlJc w:val="left"/>
      <w:pPr>
        <w:tabs>
          <w:tab w:val="num" w:pos="0"/>
        </w:tabs>
        <w:ind w:left="0" w:hanging="0"/>
      </w:pPr>
    </w:lvl>
  </w:abstractNum>
  <w:abstractNum w:abstractNumId="20">
    <w:nsid w:val="5982897D"/>
    <w:multiLevelType w:val="singleLevel"/>
    <w:tmpl w:val="5982897D"/>
    <w:lvl w:ilvl="0">
      <w:start w:val="6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21">
    <w:nsid w:val="59828A92"/>
    <w:multiLevelType w:val="singleLevel"/>
    <w:tmpl w:val="59828A92"/>
    <w:lvl w:ilvl="0">
      <w:start w:val="3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22">
    <w:nsid w:val="59828DAD"/>
    <w:multiLevelType w:val="singleLevel"/>
    <w:tmpl w:val="59828DAD"/>
    <w:lvl w:ilvl="0">
      <w:start w:val="5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23">
    <w:nsid w:val="598290B5"/>
    <w:multiLevelType w:val="singleLevel"/>
    <w:tmpl w:val="598290B5"/>
    <w:lvl w:ilvl="0">
      <w:start w:val="8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24">
    <w:nsid w:val="59829183"/>
    <w:multiLevelType w:val="singleLevel"/>
    <w:tmpl w:val="59829183"/>
    <w:lvl w:ilvl="0">
      <w:start w:val="10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25">
    <w:nsid w:val="5984547C"/>
    <w:multiLevelType w:val="singleLevel"/>
    <w:tmpl w:val="5984547C"/>
    <w:lvl w:ilvl="0">
      <w:start w:val="1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26">
    <w:nsid w:val="59845EEE"/>
    <w:multiLevelType w:val="singleLevel"/>
    <w:tmpl w:val="59845EEE"/>
    <w:lvl w:ilvl="0">
      <w:start w:val="1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 w:val="0"/>
  <w:bordersDoNotSurroundFooter w:val="0"/>
  <w:defaultTabStop w:val="420"/>
  <w:drawingGridHorizontalSpacing w:val="105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4"/>
      <w:lang w:val="en-US" w:eastAsia="zh-CN" w:bidi="ar-SA"/>
    </w:rPr>
  </w:style>
  <w:style w:type="paragraph" w:styleId="1">
    <w:name w:val="heading 1"/>
    <w:basedOn w:val="15"/>
    <w:next w:val="0"/>
    <w:pPr>
      <w:keepNext/>
      <w:keepLines/>
      <w:widowControl w:val="0"/>
      <w:spacing w:beforeLines="0" w:before="340" w:afterLines="0" w:after="330" w:line="576" w:lineRule="auto"/>
      <w:jc w:val="left"/>
      <w:outlineLvl w:val="0"/>
    </w:pPr>
    <w:rPr>
      <w:rFonts w:ascii="Arial" w:eastAsia="黑体" w:cs="Times New Roman" w:hAnsi="Arial"/>
      <w:b w:val="0"/>
      <w:kern w:val="44"/>
      <w:sz w:val="28"/>
      <w:szCs w:val="20"/>
    </w:rPr>
  </w:style>
  <w:style w:type="paragraph" w:styleId="2">
    <w:name w:val="heading 2"/>
    <w:basedOn w:val="15"/>
    <w:next w:val="0"/>
    <w:pPr>
      <w:keepNext/>
      <w:keepLines/>
      <w:widowControl w:val="0"/>
      <w:spacing w:beforeLines="0" w:before="0" w:beforeAutospacing="0" w:afterLines="0" w:after="0" w:afterAutospacing="0" w:line="240" w:lineRule="atLeast"/>
      <w:jc w:val="left"/>
      <w:outlineLvl w:val="1"/>
    </w:pPr>
    <w:rPr>
      <w:rFonts w:ascii="Arial" w:eastAsia="宋体" w:cs="Times New Roman" w:hAnsi="Arial"/>
      <w:b w:val="0"/>
      <w:sz w:val="24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pPr>
      <w:spacing w:beforeLines="0" w:before="0" w:beforeAutospacing="0" w:afterLines="0" w:after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6">
    <w:name w:val="样式2"/>
    <w:basedOn w:val="0"/>
    <w:pPr>
      <w:spacing w:line="240" w:lineRule="auto"/>
    </w:pPr>
    <w:rPr>
      <w:rFonts w:ascii="Times New Roman" w:eastAsia="Calibri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13</Pages>
  <Words>5916</Words>
  <Characters>8874</Characters>
  <Lines>635</Lines>
  <Paragraphs>538</Paragraphs>
  <CharactersWithSpaces>11192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root</cp:lastModifiedBy>
  <cp:revision>2</cp:revision>
  <dcterms:created xsi:type="dcterms:W3CDTF">2017-08-01T04:36:00Z</dcterms:creat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2052-10.1.0.6690</vt:lpwstr>
  </property>
</Properties>
</file>